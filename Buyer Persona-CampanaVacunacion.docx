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45D31778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36645F98" w14:textId="6E2DA8A7" w:rsidR="00125AB1" w:rsidRPr="006658C4" w:rsidRDefault="003863F6" w:rsidP="00E96C92">
            <w:pPr>
              <w:pStyle w:val="Iniciales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67533BB" wp14:editId="1D759AFB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-185278</wp:posOffset>
                  </wp:positionV>
                  <wp:extent cx="1139588" cy="1139588"/>
                  <wp:effectExtent l="0" t="0" r="3810" b="3810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588" cy="1139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9DBEAE" w14:textId="50978F3A" w:rsidR="00125AB1" w:rsidRPr="006658C4" w:rsidRDefault="00C5295B" w:rsidP="0064402F">
            <w:pPr>
              <w:pStyle w:val="Ttulo3"/>
              <w:jc w:val="both"/>
              <w:rPr>
                <w:noProof/>
              </w:rPr>
            </w:pPr>
            <w:r>
              <w:rPr>
                <w:noProof/>
              </w:rPr>
              <w:t xml:space="preserve">Puesto: </w:t>
            </w:r>
            <w:r w:rsidR="003863F6">
              <w:rPr>
                <w:noProof/>
              </w:rPr>
              <w:t>jefa de gobierno</w:t>
            </w:r>
            <w:r w:rsidR="0064402F">
              <w:rPr>
                <w:noProof/>
              </w:rPr>
              <w:t xml:space="preserve"> d</w:t>
            </w:r>
            <w:r w:rsidR="003863F6">
              <w:rPr>
                <w:noProof/>
              </w:rPr>
              <w:t>e la CDMX</w:t>
            </w:r>
          </w:p>
          <w:p w14:paraId="68C1ADC7" w14:textId="28E1071C" w:rsidR="006D79DC" w:rsidRDefault="00FB4390" w:rsidP="00FB4390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Nombre: </w:t>
            </w:r>
            <w:r w:rsidRPr="00FB4390">
              <w:rPr>
                <w:noProof/>
              </w:rPr>
              <w:t>Claudia Sheinbaum Pardo</w:t>
            </w:r>
          </w:p>
          <w:p w14:paraId="69C6D23A" w14:textId="1B33EF25" w:rsidR="00125AB1" w:rsidRDefault="009A3146" w:rsidP="00FB4390">
            <w:pPr>
              <w:jc w:val="both"/>
              <w:rPr>
                <w:noProof/>
              </w:rPr>
            </w:pPr>
            <w:r w:rsidRPr="009C6741">
              <w:rPr>
                <w:b/>
                <w:bCs/>
                <w:noProof/>
              </w:rPr>
              <w:t>Edad:</w:t>
            </w:r>
            <w:r>
              <w:rPr>
                <w:noProof/>
              </w:rPr>
              <w:t xml:space="preserve"> </w:t>
            </w:r>
            <w:r w:rsidR="00FB4390">
              <w:rPr>
                <w:noProof/>
              </w:rPr>
              <w:t>60</w:t>
            </w:r>
            <w:r>
              <w:rPr>
                <w:noProof/>
              </w:rPr>
              <w:t xml:space="preserve"> años</w:t>
            </w:r>
          </w:p>
          <w:p w14:paraId="73334E32" w14:textId="75D0C6C1" w:rsidR="00FB4390" w:rsidRDefault="009A3146" w:rsidP="00FB4390">
            <w:pPr>
              <w:jc w:val="both"/>
              <w:rPr>
                <w:noProof/>
              </w:rPr>
            </w:pPr>
            <w:r w:rsidRPr="009C6741">
              <w:rPr>
                <w:b/>
                <w:bCs/>
                <w:noProof/>
              </w:rPr>
              <w:t>Nivel de educación más alto:</w:t>
            </w:r>
            <w:r>
              <w:rPr>
                <w:noProof/>
              </w:rPr>
              <w:t xml:space="preserve"> </w:t>
            </w:r>
            <w:r w:rsidR="00FB4390">
              <w:rPr>
                <w:noProof/>
              </w:rPr>
              <w:t>D</w:t>
            </w:r>
            <w:r w:rsidR="00FB4390" w:rsidRPr="00FB4390">
              <w:rPr>
                <w:noProof/>
              </w:rPr>
              <w:t>octora en Ingeniería en Energía en la Facultad de Ingeniería de la UNAM.</w:t>
            </w:r>
          </w:p>
          <w:p w14:paraId="6C2B1DBF" w14:textId="1227B30D" w:rsidR="00FB4390" w:rsidRDefault="00FB4390" w:rsidP="00FB4390">
            <w:pPr>
              <w:jc w:val="both"/>
              <w:rPr>
                <w:noProof/>
              </w:rPr>
            </w:pPr>
            <w:r w:rsidRPr="00FB4390">
              <w:rPr>
                <w:b/>
                <w:bCs/>
              </w:rPr>
              <w:t>Trabaja:</w:t>
            </w:r>
            <w:r>
              <w:rPr>
                <w:noProof/>
              </w:rPr>
              <w:t xml:space="preserve"> Gobierno de la ciudad de México.</w:t>
            </w:r>
          </w:p>
          <w:p w14:paraId="336ADE92" w14:textId="1AD00699" w:rsidR="00BC101B" w:rsidRDefault="00BC101B" w:rsidP="00FB4390">
            <w:pPr>
              <w:jc w:val="both"/>
            </w:pPr>
            <w:r w:rsidRPr="00BC101B">
              <w:rPr>
                <w:b/>
                <w:bCs/>
              </w:rPr>
              <w:t>Tamaño de la organización:</w:t>
            </w:r>
            <w:r>
              <w:t xml:space="preserve"> </w:t>
            </w:r>
            <w:r w:rsidR="00FB4390">
              <w:t>No relevante</w:t>
            </w:r>
            <w:r>
              <w:t>.</w:t>
            </w:r>
          </w:p>
          <w:p w14:paraId="1E02E3FE" w14:textId="6934A8B9" w:rsidR="009A3146" w:rsidRDefault="009A3146" w:rsidP="00FB4390">
            <w:pPr>
              <w:jc w:val="both"/>
            </w:pPr>
          </w:p>
          <w:p w14:paraId="24399D98" w14:textId="515FA8A2" w:rsidR="006D79DC" w:rsidRDefault="006D79DC" w:rsidP="00125AB1"/>
          <w:p w14:paraId="5DD53594" w14:textId="577549BA" w:rsidR="006D79DC" w:rsidRDefault="006D79DC" w:rsidP="00125AB1"/>
          <w:p w14:paraId="499A520A" w14:textId="77777777" w:rsidR="006D79DC" w:rsidRDefault="006D79DC" w:rsidP="00125AB1"/>
          <w:p w14:paraId="5E8B6EFB" w14:textId="77777777" w:rsidR="009A3146" w:rsidRDefault="009A3146" w:rsidP="00125AB1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  <w:r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>Redes sociales:</w:t>
            </w:r>
          </w:p>
          <w:p w14:paraId="4C79CD91" w14:textId="78579C8C" w:rsidR="00E55DE5" w:rsidRDefault="00E55DE5" w:rsidP="00125AB1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</w:p>
          <w:p w14:paraId="3C331FBD" w14:textId="08E1F534" w:rsidR="00BC101B" w:rsidRPr="000716A3" w:rsidRDefault="00C85873" w:rsidP="00125AB1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="00487722" w:rsidRPr="00487722">
              <w:rPr>
                <w:noProof/>
              </w:rPr>
              <w:t>laudiashein</w:t>
            </w:r>
            <w:r w:rsidR="00BC101B" w:rsidRPr="000716A3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88CBEF7" wp14:editId="70621F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-1270</wp:posOffset>
                  </wp:positionV>
                  <wp:extent cx="271145" cy="252730"/>
                  <wp:effectExtent l="0" t="0" r="0" b="0"/>
                  <wp:wrapTight wrapText="bothSides">
                    <wp:wrapPolygon edited="0">
                      <wp:start x="0" y="0"/>
                      <wp:lineTo x="0" y="19538"/>
                      <wp:lineTo x="19728" y="19538"/>
                      <wp:lineTo x="19728" y="0"/>
                      <wp:lineTo x="0" y="0"/>
                    </wp:wrapPolygon>
                  </wp:wrapTight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52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716A3" w:rsidRPr="000716A3">
              <w:rPr>
                <w:noProof/>
              </w:rPr>
              <w:t>@</w:t>
            </w:r>
            <w:r>
              <w:rPr>
                <w:noProof/>
              </w:rPr>
              <w:t>gobierno.gob.mx</w:t>
            </w:r>
          </w:p>
          <w:p w14:paraId="381399A4" w14:textId="77777777" w:rsidR="00BC101B" w:rsidRDefault="00BC101B" w:rsidP="00125AB1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</w:p>
          <w:p w14:paraId="734F8C3A" w14:textId="5E3133F1" w:rsidR="00E55DE5" w:rsidRDefault="005151D9" w:rsidP="00125AB1">
            <w:pPr>
              <w:rPr>
                <w:noProof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64103BA" wp14:editId="2C0BCD32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29210</wp:posOffset>
                  </wp:positionV>
                  <wp:extent cx="175895" cy="147320"/>
                  <wp:effectExtent l="0" t="0" r="0" b="5080"/>
                  <wp:wrapTight wrapText="bothSides">
                    <wp:wrapPolygon edited="0">
                      <wp:start x="0" y="0"/>
                      <wp:lineTo x="0" y="19552"/>
                      <wp:lineTo x="18715" y="19552"/>
                      <wp:lineTo x="18715" y="0"/>
                      <wp:lineTo x="0" y="0"/>
                    </wp:wrapPolygon>
                  </wp:wrapTight>
                  <wp:docPr id="25" name="Imagen 25" descr="Resultado de imagen de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de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C845C7" w14:textId="77777777" w:rsidR="00C92CD7" w:rsidRPr="00C85873" w:rsidRDefault="00C92CD7" w:rsidP="00125AB1">
            <w:pPr>
              <w:rPr>
                <w:noProof/>
              </w:rPr>
            </w:pPr>
            <w:r w:rsidRPr="00C85873">
              <w:rPr>
                <w:noProof/>
              </w:rPr>
              <w:t>@Claudiashein</w:t>
            </w:r>
          </w:p>
          <w:p w14:paraId="5C96F083" w14:textId="6369D2C9" w:rsidR="005151D9" w:rsidRDefault="005151D9" w:rsidP="00125AB1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drawing>
                <wp:anchor distT="0" distB="0" distL="114300" distR="114300" simplePos="0" relativeHeight="251660288" behindDoc="1" locked="0" layoutInCell="1" allowOverlap="1" wp14:anchorId="7EBDF480" wp14:editId="290727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284480" cy="223520"/>
                  <wp:effectExtent l="0" t="0" r="1270" b="508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23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A39305" w14:textId="77777777" w:rsidR="00C85873" w:rsidRDefault="00C85873" w:rsidP="00C85873">
            <w:pPr>
              <w:rPr>
                <w:noProof/>
              </w:rPr>
            </w:pPr>
          </w:p>
          <w:p w14:paraId="0354C39F" w14:textId="77777777" w:rsidR="00C85873" w:rsidRDefault="00C85873" w:rsidP="00C85873">
            <w:pPr>
              <w:rPr>
                <w:noProof/>
              </w:rPr>
            </w:pPr>
          </w:p>
          <w:p w14:paraId="38A8E138" w14:textId="41C4BF79" w:rsidR="00BC101B" w:rsidRPr="009A3146" w:rsidRDefault="00C85873" w:rsidP="00AA1F2E">
            <w:pPr>
              <w:jc w:val="both"/>
              <w:rPr>
                <w:noProof/>
                <w:u w:val="single"/>
              </w:rPr>
            </w:pPr>
            <w:r>
              <w:rPr>
                <w:noProof/>
              </w:rPr>
              <w:t>c</w:t>
            </w:r>
            <w:r w:rsidRPr="00487722">
              <w:rPr>
                <w:noProof/>
              </w:rPr>
              <w:t>laudiashein</w:t>
            </w:r>
            <w:r w:rsidRPr="000716A3">
              <w:rPr>
                <w:noProof/>
              </w:rPr>
              <w:t>@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gobierno.gob.mx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14:paraId="4E209298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41D4EA2D" w14:textId="70282225" w:rsidR="00125AB1" w:rsidRPr="00AA1F2E" w:rsidRDefault="00316531" w:rsidP="00EC45A5">
                  <w:pPr>
                    <w:pStyle w:val="Ttulo1"/>
                    <w:jc w:val="center"/>
                    <w:outlineLvl w:val="0"/>
                    <w:rPr>
                      <w:noProof/>
                      <w:color w:val="FFFFFF" w:themeColor="background1"/>
                    </w:rPr>
                  </w:pPr>
                  <w:sdt>
                    <w:sdtPr>
                      <w:rPr>
                        <w:noProof/>
                        <w:color w:val="FFFFFF" w:themeColor="background1"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6F24177AD29B4E11A248DC6A3EE76DC8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5295B" w:rsidRPr="00AA1F2E">
                        <w:rPr>
                          <w:noProof/>
                          <w:color w:val="FFFFFF" w:themeColor="background1"/>
                        </w:rPr>
                        <w:t>Nombre:</w:t>
                      </w:r>
                    </w:sdtContent>
                  </w:sdt>
                </w:p>
                <w:p w14:paraId="2028891B" w14:textId="40D3B7C4" w:rsidR="00125AB1" w:rsidRPr="00AA1F2E" w:rsidRDefault="00316531" w:rsidP="00C56A6F">
                  <w:pPr>
                    <w:pStyle w:val="Ttulo2"/>
                    <w:outlineLvl w:val="1"/>
                    <w:rPr>
                      <w:noProof/>
                      <w:color w:val="FFFFFF" w:themeColor="background1"/>
                      <w:sz w:val="32"/>
                      <w:szCs w:val="32"/>
                    </w:rPr>
                  </w:pPr>
                  <w:sdt>
                    <w:sdtPr>
                      <w:rPr>
                        <w:noProof/>
                        <w:color w:val="FFFFFF" w:themeColor="background1"/>
                        <w:sz w:val="32"/>
                        <w:szCs w:val="32"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C3B1041A30504C249F20B514C8E3C37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863F6" w:rsidRPr="00AA1F2E">
                        <w:rPr>
                          <w:noProof/>
                          <w:color w:val="FFFFFF" w:themeColor="background1"/>
                          <w:sz w:val="32"/>
                          <w:szCs w:val="32"/>
                        </w:rPr>
                        <w:t>gobierno de méxico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F5BC76E137B1490684F3056DA4E2AA8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52A4BD7D" w14:textId="4DD7D72F" w:rsidR="00125AB1" w:rsidRPr="00125981" w:rsidRDefault="009A3146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</w:rPr>
                  <w:t>datos generales</w:t>
                </w:r>
              </w:p>
            </w:sdtContent>
          </w:sdt>
          <w:p w14:paraId="2E43AFC1" w14:textId="34E528AA" w:rsidR="00125AB1" w:rsidRDefault="005666E8" w:rsidP="00B14239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5168" behindDoc="1" locked="0" layoutInCell="1" allowOverlap="1" wp14:anchorId="22DAAD65" wp14:editId="79B99121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18415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FA3D62" id="Grupo 1" o:spid="_x0000_s1026" style="position:absolute;margin-left:-188.65pt;margin-top:-210.95pt;width:524.9pt;height:142.55pt;z-index:-251661312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" fillcolor="#323e4f [2415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" adj="626" fillcolor="white [3201]" strokecolor="black [3200]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9A3146">
              <w:rPr>
                <w:noProof/>
              </w:rPr>
              <w:t>Canal favorito de comunicación:</w:t>
            </w:r>
          </w:p>
          <w:p w14:paraId="651D8BA8" w14:textId="24E9CEBB" w:rsidR="00B14239" w:rsidRPr="0064402F" w:rsidRDefault="005151D9" w:rsidP="00B14239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noProof/>
                <w:color w:val="4472C4" w:themeColor="accent5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noProof/>
              </w:rPr>
              <w:drawing>
                <wp:anchor distT="0" distB="0" distL="114300" distR="114300" simplePos="0" relativeHeight="251658240" behindDoc="1" locked="0" layoutInCell="1" allowOverlap="1" wp14:anchorId="2358157A" wp14:editId="5C06B789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20320</wp:posOffset>
                  </wp:positionV>
                  <wp:extent cx="182245" cy="152400"/>
                  <wp:effectExtent l="0" t="0" r="8255" b="0"/>
                  <wp:wrapTight wrapText="bothSides">
                    <wp:wrapPolygon edited="0">
                      <wp:start x="0" y="0"/>
                      <wp:lineTo x="0" y="18900"/>
                      <wp:lineTo x="20321" y="18900"/>
                      <wp:lineTo x="20321" y="0"/>
                      <wp:lineTo x="0" y="0"/>
                    </wp:wrapPolygon>
                  </wp:wrapTight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2267" w:rsidRPr="004E2267">
              <w:rPr>
                <w:rFonts w:asciiTheme="minorHAnsi" w:eastAsiaTheme="minorHAnsi" w:hAnsiTheme="minorHAnsi" w:cstheme="minorBidi"/>
                <w:iCs w:val="0"/>
                <w:caps w:val="0"/>
                <w:noProof/>
              </w:rPr>
              <w:t>Twitter.</w:t>
            </w:r>
            <w:r w:rsidR="0064402F">
              <w:rPr>
                <w:rFonts w:asciiTheme="minorHAnsi" w:eastAsiaTheme="minorHAnsi" w:hAnsiTheme="minorHAnsi" w:cstheme="minorBidi"/>
                <w:iCs w:val="0"/>
                <w:caps w:val="0"/>
                <w:noProof/>
              </w:rPr>
              <w:t xml:space="preserve"> </w:t>
            </w:r>
            <w:r w:rsidR="0064402F" w:rsidRPr="00BA7C3F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>@Claudiashein</w:t>
            </w:r>
          </w:p>
          <w:p w14:paraId="066B8569" w14:textId="77777777" w:rsidR="00B14239" w:rsidRDefault="00B14239" w:rsidP="00B14239">
            <w:pPr>
              <w:pStyle w:val="Ttulo4"/>
              <w:rPr>
                <w:noProof/>
              </w:rPr>
            </w:pPr>
          </w:p>
          <w:p w14:paraId="608856A8" w14:textId="4E5AAC6C" w:rsidR="009A3146" w:rsidRDefault="009A3146" w:rsidP="009A3146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  <w:r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 xml:space="preserve">Herramientas </w:t>
            </w:r>
            <w:r w:rsidR="005819B2"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>q</w:t>
            </w:r>
            <w:r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>ue necesita para trabajar:</w:t>
            </w:r>
          </w:p>
          <w:p w14:paraId="07958CB8" w14:textId="74B1C320" w:rsidR="00A227CB" w:rsidRPr="00A227CB" w:rsidRDefault="00A227CB" w:rsidP="00746DED">
            <w:pPr>
              <w:jc w:val="both"/>
              <w:rPr>
                <w:noProof/>
              </w:rPr>
            </w:pPr>
            <w:r>
              <w:rPr>
                <w:noProof/>
              </w:rPr>
              <w:t>SISTEM-</w:t>
            </w:r>
            <w:r w:rsidR="00035684">
              <w:rPr>
                <w:noProof/>
              </w:rPr>
              <w:t>VACUNA</w:t>
            </w:r>
            <w:r w:rsidR="000511B8">
              <w:rPr>
                <w:noProof/>
              </w:rPr>
              <w:t xml:space="preserve"> </w:t>
            </w:r>
            <w:r w:rsidR="00F8731F">
              <w:rPr>
                <w:noProof/>
              </w:rPr>
              <w:t>(</w:t>
            </w:r>
            <w:r w:rsidR="00566AB2">
              <w:rPr>
                <w:noProof/>
              </w:rPr>
              <w:t xml:space="preserve">registro de </w:t>
            </w:r>
            <w:r w:rsidR="00035684">
              <w:rPr>
                <w:noProof/>
              </w:rPr>
              <w:t>personas para vacunación</w:t>
            </w:r>
            <w:r w:rsidR="00F8731F">
              <w:rPr>
                <w:noProof/>
              </w:rPr>
              <w:t>)</w:t>
            </w:r>
            <w:r w:rsidR="000511B8">
              <w:rPr>
                <w:noProof/>
              </w:rPr>
              <w:t>, Acceso a internet</w:t>
            </w:r>
            <w:r w:rsidR="00035684">
              <w:rPr>
                <w:noProof/>
              </w:rPr>
              <w:t>.</w:t>
            </w:r>
          </w:p>
          <w:p w14:paraId="2447F7F6" w14:textId="78005907" w:rsidR="009A3146" w:rsidRDefault="009A3146" w:rsidP="009A3146"/>
          <w:p w14:paraId="40645861" w14:textId="187A2D20" w:rsidR="009A3146" w:rsidRDefault="009A3146" w:rsidP="009A3146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  <w:r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>Responsabilidades laborales:</w:t>
            </w:r>
          </w:p>
          <w:p w14:paraId="3E4D77CD" w14:textId="150A2F78" w:rsidR="009E4435" w:rsidRDefault="009E4435" w:rsidP="00746DED">
            <w:pPr>
              <w:jc w:val="both"/>
              <w:rPr>
                <w:noProof/>
              </w:rPr>
            </w:pPr>
            <w:r>
              <w:rPr>
                <w:b/>
                <w:bCs/>
                <w:noProof/>
              </w:rPr>
              <w:t xml:space="preserve">Jefe de gobierno: </w:t>
            </w:r>
            <w:r w:rsidRPr="009E4435">
              <w:rPr>
                <w:noProof/>
              </w:rPr>
              <w:t xml:space="preserve">persona que ejerce la dirección del poder ejecutivo y se responsabiliza del Gobierno de </w:t>
            </w:r>
            <w:r w:rsidR="00895BF7">
              <w:rPr>
                <w:noProof/>
              </w:rPr>
              <w:t>la CDMX.</w:t>
            </w:r>
          </w:p>
          <w:p w14:paraId="5834B17D" w14:textId="77777777" w:rsidR="009E4435" w:rsidRPr="009E4435" w:rsidRDefault="009E4435" w:rsidP="00746DED">
            <w:pPr>
              <w:jc w:val="both"/>
              <w:rPr>
                <w:noProof/>
              </w:rPr>
            </w:pPr>
          </w:p>
          <w:p w14:paraId="48AF8FFD" w14:textId="05905AE1" w:rsidR="009A3146" w:rsidRDefault="009A3146" w:rsidP="009A3146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  <w:r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>Su trabajo se mide en función de:</w:t>
            </w:r>
          </w:p>
          <w:p w14:paraId="0DFB150D" w14:textId="1F9FBC2A" w:rsidR="008E4A27" w:rsidRPr="008E4A27" w:rsidRDefault="00895BF7" w:rsidP="00804A46">
            <w:pPr>
              <w:jc w:val="both"/>
              <w:rPr>
                <w:noProof/>
              </w:rPr>
            </w:pPr>
            <w:r>
              <w:rPr>
                <w:noProof/>
              </w:rPr>
              <w:t>La estabilidad económica, política, social, jur</w:t>
            </w:r>
            <w:r w:rsidR="009D275D">
              <w:rPr>
                <w:noProof/>
              </w:rPr>
              <w:t>í</w:t>
            </w:r>
            <w:r>
              <w:rPr>
                <w:noProof/>
              </w:rPr>
              <w:t>dica, moral</w:t>
            </w:r>
            <w:r w:rsidR="009D275D">
              <w:rPr>
                <w:noProof/>
              </w:rPr>
              <w:t xml:space="preserve"> </w:t>
            </w:r>
            <w:r>
              <w:rPr>
                <w:noProof/>
              </w:rPr>
              <w:t>del estado.</w:t>
            </w:r>
          </w:p>
          <w:p w14:paraId="7A113E83" w14:textId="029818BC" w:rsidR="009A3146" w:rsidRDefault="009A3146" w:rsidP="009A3146"/>
          <w:p w14:paraId="1FF9A291" w14:textId="67402087" w:rsidR="009A3146" w:rsidRPr="00B14239" w:rsidRDefault="009A3146" w:rsidP="009A3146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  <w:r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 xml:space="preserve">Su superior es: </w:t>
            </w:r>
          </w:p>
          <w:p w14:paraId="22639292" w14:textId="42DDF8A2" w:rsidR="00FD38A5" w:rsidRDefault="009D275D" w:rsidP="009A3146">
            <w:r>
              <w:t>Presidente</w:t>
            </w:r>
            <w:r w:rsidR="00FD38A5">
              <w:t xml:space="preserve"> </w:t>
            </w:r>
            <w:r w:rsidR="00FD38A5" w:rsidRPr="00FD38A5">
              <w:t>Andrés Manuel López Obrador</w:t>
            </w:r>
            <w:r w:rsidR="00FD38A5">
              <w:t>.</w:t>
            </w:r>
          </w:p>
          <w:p w14:paraId="0EB904EA" w14:textId="77777777" w:rsidR="00FD38A5" w:rsidRDefault="00FD38A5" w:rsidP="009A3146"/>
          <w:p w14:paraId="29A6A5C2" w14:textId="43E3EAAD" w:rsidR="009A3146" w:rsidRPr="00B14239" w:rsidRDefault="009A3146" w:rsidP="009A3146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  <w:r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>Metas u objetivos:</w:t>
            </w:r>
          </w:p>
          <w:p w14:paraId="47B87A1C" w14:textId="23694C19" w:rsidR="0036313D" w:rsidRDefault="00C420E5" w:rsidP="0071242A">
            <w:pPr>
              <w:jc w:val="both"/>
            </w:pPr>
            <w:r>
              <w:t xml:space="preserve">Atender </w:t>
            </w:r>
            <w:r w:rsidR="00705382">
              <w:t>las necesidades de</w:t>
            </w:r>
            <w:r w:rsidR="00303206">
              <w:t xml:space="preserve">l registro </w:t>
            </w:r>
            <w:r w:rsidR="00487722">
              <w:t>del</w:t>
            </w:r>
            <w:r w:rsidR="0036313D" w:rsidRPr="0036313D">
              <w:t xml:space="preserve"> Programa de Vacunación </w:t>
            </w:r>
            <w:r w:rsidR="00804A46">
              <w:t xml:space="preserve">como </w:t>
            </w:r>
            <w:r w:rsidR="0036313D" w:rsidRPr="0036313D">
              <w:t>beneficio dirigido a la población, cuyo objetivo es proteger</w:t>
            </w:r>
            <w:r w:rsidR="00804A46">
              <w:t>los</w:t>
            </w:r>
            <w:r w:rsidR="0036313D" w:rsidRPr="0036313D">
              <w:t xml:space="preserve"> contra </w:t>
            </w:r>
            <w:r w:rsidR="00487722">
              <w:t xml:space="preserve">la </w:t>
            </w:r>
            <w:r w:rsidR="0036313D" w:rsidRPr="0036313D">
              <w:t>enfermedad</w:t>
            </w:r>
            <w:r w:rsidR="00804A46">
              <w:t xml:space="preserve">, ya </w:t>
            </w:r>
            <w:r w:rsidR="0036313D" w:rsidRPr="0036313D">
              <w:t xml:space="preserve">que </w:t>
            </w:r>
            <w:r w:rsidR="00487722">
              <w:t>es</w:t>
            </w:r>
            <w:r w:rsidR="0036313D" w:rsidRPr="0036313D">
              <w:t xml:space="preserve"> prevenible a través de la aplicación de </w:t>
            </w:r>
            <w:r w:rsidR="00487722">
              <w:t xml:space="preserve">la </w:t>
            </w:r>
            <w:r w:rsidR="0036313D" w:rsidRPr="0036313D">
              <w:t>vacuna. </w:t>
            </w:r>
          </w:p>
          <w:p w14:paraId="27C9FA91" w14:textId="77777777" w:rsidR="00EC4E30" w:rsidRDefault="00EC4E30" w:rsidP="0071242A">
            <w:pPr>
              <w:jc w:val="both"/>
            </w:pPr>
          </w:p>
          <w:p w14:paraId="19AED5BA" w14:textId="103C40CF" w:rsidR="009A3146" w:rsidRDefault="00DD4912" w:rsidP="0071242A">
            <w:pPr>
              <w:jc w:val="both"/>
            </w:pPr>
            <w:r>
              <w:t>M</w:t>
            </w:r>
            <w:r w:rsidR="00B9737A">
              <w:t>antene</w:t>
            </w:r>
            <w:r>
              <w:t>r</w:t>
            </w:r>
            <w:r w:rsidR="00B9737A">
              <w:t xml:space="preserve"> informado </w:t>
            </w:r>
            <w:r>
              <w:t xml:space="preserve">a nuestro cliente </w:t>
            </w:r>
            <w:r w:rsidR="00B9737A">
              <w:t>del</w:t>
            </w:r>
            <w:r>
              <w:t xml:space="preserve"> proceso</w:t>
            </w:r>
            <w:r w:rsidR="00F54F54">
              <w:t xml:space="preserve"> de vacunación</w:t>
            </w:r>
            <w:r>
              <w:t xml:space="preserve"> a través de nuestr</w:t>
            </w:r>
            <w:r w:rsidR="00F54F54">
              <w:t>o sitio WEB</w:t>
            </w:r>
            <w:r w:rsidR="00B9737A">
              <w:t>.</w:t>
            </w:r>
          </w:p>
          <w:p w14:paraId="560F7F58" w14:textId="2B95301B" w:rsidR="009A3146" w:rsidRDefault="009A3146" w:rsidP="009A3146"/>
          <w:p w14:paraId="15634D2F" w14:textId="6C492182" w:rsidR="009A3146" w:rsidRPr="00B14239" w:rsidRDefault="009A3146" w:rsidP="009A3146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  <w:r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>Obtiene información a través de:</w:t>
            </w:r>
          </w:p>
          <w:p w14:paraId="2D9FF6D9" w14:textId="74775B26" w:rsidR="009A3146" w:rsidRDefault="00643F34" w:rsidP="009A3146">
            <w:r>
              <w:t>Sitio WEB</w:t>
            </w:r>
            <w:r w:rsidR="00A566D6">
              <w:t>.</w:t>
            </w:r>
          </w:p>
          <w:p w14:paraId="2ACEEF8A" w14:textId="77777777" w:rsidR="009A3146" w:rsidRDefault="009A3146" w:rsidP="009A3146"/>
          <w:p w14:paraId="78E781EC" w14:textId="0DC13EA3" w:rsidR="00B14239" w:rsidRDefault="00B14239" w:rsidP="00B14239">
            <w:pPr>
              <w:rPr>
                <w:rFonts w:asciiTheme="majorHAnsi" w:eastAsiaTheme="majorEastAsia" w:hAnsiTheme="majorHAnsi" w:cstheme="majorBidi"/>
                <w:iCs/>
                <w:caps/>
                <w:noProof/>
              </w:rPr>
            </w:pPr>
            <w:r w:rsidRPr="00B14239">
              <w:rPr>
                <w:rFonts w:asciiTheme="majorHAnsi" w:eastAsiaTheme="majorEastAsia" w:hAnsiTheme="majorHAnsi" w:cstheme="majorBidi"/>
                <w:iCs/>
                <w:caps/>
                <w:noProof/>
              </w:rPr>
              <w:t>Dificultades principales:</w:t>
            </w:r>
          </w:p>
          <w:p w14:paraId="0DB72354" w14:textId="55F6B3D6" w:rsidR="004D7F4E" w:rsidRPr="00EF7109" w:rsidRDefault="00AA1F2E" w:rsidP="008579FC">
            <w:pPr>
              <w:jc w:val="both"/>
            </w:pPr>
            <w:r>
              <w:t xml:space="preserve">Las personas no se registren pese a la importancia que se realiza en la campaña de vacunación para su aplicación. Eso tiene como consecuencia </w:t>
            </w:r>
            <w:r w:rsidR="008579FC">
              <w:t>atraso</w:t>
            </w:r>
            <w:r>
              <w:t xml:space="preserve"> en el proceso para que la población este vacunada en su totalidad.</w:t>
            </w:r>
          </w:p>
        </w:tc>
      </w:tr>
    </w:tbl>
    <w:p w14:paraId="5E41F180" w14:textId="77777777" w:rsidR="00621FD0" w:rsidRDefault="00621FD0" w:rsidP="00AA1F2E">
      <w:pPr>
        <w:rPr>
          <w:noProof/>
        </w:rPr>
      </w:pPr>
    </w:p>
    <w:sectPr w:rsidR="00621FD0" w:rsidSect="005666E8">
      <w:head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B897" w14:textId="77777777" w:rsidR="00316531" w:rsidRDefault="00316531" w:rsidP="00713050">
      <w:pPr>
        <w:spacing w:line="240" w:lineRule="auto"/>
      </w:pPr>
      <w:r>
        <w:separator/>
      </w:r>
    </w:p>
  </w:endnote>
  <w:endnote w:type="continuationSeparator" w:id="0">
    <w:p w14:paraId="0B24A7A3" w14:textId="77777777" w:rsidR="00316531" w:rsidRDefault="0031653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F50A" w14:textId="77777777" w:rsidR="00217980" w:rsidRPr="00AA1F2E" w:rsidRDefault="00217980" w:rsidP="00AA1F2E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8A1A" w14:textId="77777777" w:rsidR="00316531" w:rsidRDefault="00316531" w:rsidP="00713050">
      <w:pPr>
        <w:spacing w:line="240" w:lineRule="auto"/>
      </w:pPr>
      <w:r>
        <w:separator/>
      </w:r>
    </w:p>
  </w:footnote>
  <w:footnote w:type="continuationSeparator" w:id="0">
    <w:p w14:paraId="5CAB4A50" w14:textId="77777777" w:rsidR="00316531" w:rsidRDefault="0031653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4349AA8B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563351B1" w14:textId="302569C4" w:rsidR="00125981" w:rsidRPr="00F207C0" w:rsidRDefault="00125981" w:rsidP="00F328B4">
          <w:pPr>
            <w:pStyle w:val="Iniciales"/>
            <w:rPr>
              <w:noProof/>
            </w:rPr>
          </w:pPr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1347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  <w:gridCol w:w="6736"/>
          </w:tblGrid>
          <w:tr w:rsidR="00AD5C67" w14:paraId="0C8421DC" w14:textId="23528F9C" w:rsidTr="00AD5C67">
            <w:trPr>
              <w:trHeight w:hRule="exact" w:val="1152"/>
            </w:trPr>
            <w:tc>
              <w:tcPr>
                <w:tcW w:w="6736" w:type="dxa"/>
                <w:vAlign w:val="center"/>
              </w:tcPr>
              <w:p w14:paraId="5055F425" w14:textId="5395F969" w:rsidR="00AD5C67" w:rsidRDefault="00AD5C67" w:rsidP="00125981">
                <w:pPr>
                  <w:pStyle w:val="Ttulo2"/>
                  <w:outlineLvl w:val="1"/>
                  <w:rPr>
                    <w:noProof/>
                  </w:rPr>
                </w:pPr>
              </w:p>
            </w:tc>
            <w:tc>
              <w:tcPr>
                <w:tcW w:w="6736" w:type="dxa"/>
              </w:tcPr>
              <w:p w14:paraId="315C2B57" w14:textId="77777777" w:rsidR="00AD5C67" w:rsidRDefault="00AD5C67" w:rsidP="00125981">
                <w:pPr>
                  <w:pStyle w:val="Ttulo2"/>
                  <w:outlineLvl w:val="1"/>
                  <w:rPr>
                    <w:noProof/>
                  </w:rPr>
                </w:pPr>
              </w:p>
            </w:tc>
          </w:tr>
        </w:tbl>
        <w:p w14:paraId="4413B669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7C206C83" w14:textId="17DC6148" w:rsidR="00217980" w:rsidRDefault="00217980" w:rsidP="00AD5C67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5B"/>
    <w:rsid w:val="00022E2F"/>
    <w:rsid w:val="000353A6"/>
    <w:rsid w:val="00035684"/>
    <w:rsid w:val="000511B8"/>
    <w:rsid w:val="0006350A"/>
    <w:rsid w:val="000716A3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4DFA"/>
    <w:rsid w:val="00236E19"/>
    <w:rsid w:val="00247A2D"/>
    <w:rsid w:val="00271662"/>
    <w:rsid w:val="0027404F"/>
    <w:rsid w:val="00284544"/>
    <w:rsid w:val="00287B61"/>
    <w:rsid w:val="0029104E"/>
    <w:rsid w:val="00293B83"/>
    <w:rsid w:val="002971F2"/>
    <w:rsid w:val="002B091C"/>
    <w:rsid w:val="002B6072"/>
    <w:rsid w:val="002C2CDD"/>
    <w:rsid w:val="002D45C6"/>
    <w:rsid w:val="00303206"/>
    <w:rsid w:val="00313E86"/>
    <w:rsid w:val="00316531"/>
    <w:rsid w:val="0036313D"/>
    <w:rsid w:val="00364079"/>
    <w:rsid w:val="00375460"/>
    <w:rsid w:val="003863F6"/>
    <w:rsid w:val="00393BB9"/>
    <w:rsid w:val="003A05FE"/>
    <w:rsid w:val="004077FB"/>
    <w:rsid w:val="00424DD9"/>
    <w:rsid w:val="00443F85"/>
    <w:rsid w:val="004717C5"/>
    <w:rsid w:val="00487722"/>
    <w:rsid w:val="004A7665"/>
    <w:rsid w:val="004D4DB9"/>
    <w:rsid w:val="004D7F4E"/>
    <w:rsid w:val="004E2267"/>
    <w:rsid w:val="005151D9"/>
    <w:rsid w:val="00543DB7"/>
    <w:rsid w:val="0055382B"/>
    <w:rsid w:val="005666E8"/>
    <w:rsid w:val="00566AB2"/>
    <w:rsid w:val="005819B2"/>
    <w:rsid w:val="0058367C"/>
    <w:rsid w:val="005A530F"/>
    <w:rsid w:val="005D4417"/>
    <w:rsid w:val="00610578"/>
    <w:rsid w:val="00621FD0"/>
    <w:rsid w:val="00641630"/>
    <w:rsid w:val="00643F34"/>
    <w:rsid w:val="0064402F"/>
    <w:rsid w:val="006658C4"/>
    <w:rsid w:val="00674A6E"/>
    <w:rsid w:val="00684488"/>
    <w:rsid w:val="00692477"/>
    <w:rsid w:val="00696E1D"/>
    <w:rsid w:val="006A3CE7"/>
    <w:rsid w:val="006C4C50"/>
    <w:rsid w:val="006D79DC"/>
    <w:rsid w:val="006E1DC7"/>
    <w:rsid w:val="006E7384"/>
    <w:rsid w:val="00705382"/>
    <w:rsid w:val="00706F7F"/>
    <w:rsid w:val="0071242A"/>
    <w:rsid w:val="00713050"/>
    <w:rsid w:val="00723E34"/>
    <w:rsid w:val="00746DED"/>
    <w:rsid w:val="00746F7F"/>
    <w:rsid w:val="007623E5"/>
    <w:rsid w:val="00767AB0"/>
    <w:rsid w:val="00796BFE"/>
    <w:rsid w:val="007B265A"/>
    <w:rsid w:val="007C16C5"/>
    <w:rsid w:val="007C7C1A"/>
    <w:rsid w:val="00804A46"/>
    <w:rsid w:val="00811117"/>
    <w:rsid w:val="008579FC"/>
    <w:rsid w:val="00864D4A"/>
    <w:rsid w:val="008663F6"/>
    <w:rsid w:val="00895BF7"/>
    <w:rsid w:val="008A1907"/>
    <w:rsid w:val="008C44E9"/>
    <w:rsid w:val="008E1D0F"/>
    <w:rsid w:val="008E4A27"/>
    <w:rsid w:val="009509AE"/>
    <w:rsid w:val="009A3146"/>
    <w:rsid w:val="009B48A9"/>
    <w:rsid w:val="009C6741"/>
    <w:rsid w:val="009D275D"/>
    <w:rsid w:val="009D6855"/>
    <w:rsid w:val="009E4435"/>
    <w:rsid w:val="009F75B3"/>
    <w:rsid w:val="00A056FC"/>
    <w:rsid w:val="00A227CB"/>
    <w:rsid w:val="00A238EE"/>
    <w:rsid w:val="00A27156"/>
    <w:rsid w:val="00A3627D"/>
    <w:rsid w:val="00A42540"/>
    <w:rsid w:val="00A566D6"/>
    <w:rsid w:val="00A961DC"/>
    <w:rsid w:val="00AA1F2E"/>
    <w:rsid w:val="00AD22CE"/>
    <w:rsid w:val="00AD5C67"/>
    <w:rsid w:val="00B14239"/>
    <w:rsid w:val="00B56E1F"/>
    <w:rsid w:val="00B60A88"/>
    <w:rsid w:val="00B66BFE"/>
    <w:rsid w:val="00B842D5"/>
    <w:rsid w:val="00B9737A"/>
    <w:rsid w:val="00BA7C3F"/>
    <w:rsid w:val="00BC101B"/>
    <w:rsid w:val="00BF65DF"/>
    <w:rsid w:val="00C018EF"/>
    <w:rsid w:val="00C05502"/>
    <w:rsid w:val="00C2098A"/>
    <w:rsid w:val="00C20CF3"/>
    <w:rsid w:val="00C420E5"/>
    <w:rsid w:val="00C5295B"/>
    <w:rsid w:val="00C57D37"/>
    <w:rsid w:val="00C7741E"/>
    <w:rsid w:val="00C85873"/>
    <w:rsid w:val="00C92CD7"/>
    <w:rsid w:val="00CA3DF1"/>
    <w:rsid w:val="00CA4581"/>
    <w:rsid w:val="00CA56C1"/>
    <w:rsid w:val="00CE18D5"/>
    <w:rsid w:val="00D123DB"/>
    <w:rsid w:val="00D87154"/>
    <w:rsid w:val="00DD4912"/>
    <w:rsid w:val="00E024C9"/>
    <w:rsid w:val="00E1207A"/>
    <w:rsid w:val="00E13697"/>
    <w:rsid w:val="00E21E0D"/>
    <w:rsid w:val="00E22E87"/>
    <w:rsid w:val="00E244AF"/>
    <w:rsid w:val="00E55DE5"/>
    <w:rsid w:val="00E8007E"/>
    <w:rsid w:val="00E84389"/>
    <w:rsid w:val="00E96C92"/>
    <w:rsid w:val="00EB6570"/>
    <w:rsid w:val="00EC021B"/>
    <w:rsid w:val="00EC45A5"/>
    <w:rsid w:val="00EC4E30"/>
    <w:rsid w:val="00EF7109"/>
    <w:rsid w:val="00F207C0"/>
    <w:rsid w:val="00F20AE5"/>
    <w:rsid w:val="00F30A68"/>
    <w:rsid w:val="00F328B4"/>
    <w:rsid w:val="00F54F54"/>
    <w:rsid w:val="00F645C7"/>
    <w:rsid w:val="00F755EC"/>
    <w:rsid w:val="00F8731F"/>
    <w:rsid w:val="00F87ECA"/>
    <w:rsid w:val="00F9000F"/>
    <w:rsid w:val="00F9707B"/>
    <w:rsid w:val="00FA2A6A"/>
    <w:rsid w:val="00FB4390"/>
    <w:rsid w:val="00FD38A5"/>
    <w:rsid w:val="00FF4243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7A933"/>
  <w15:chartTrackingRefBased/>
  <w15:docId w15:val="{540E96ED-D886-45F2-89C8-4C46F135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ca_000\AppData\Local\Microsoft\Office\16.0\DTS\es-ES%7b59B062FD-BD39-4029-9163-3593B1064AC9%7d\%7b35D6860E-DE83-4D1F-9DD8-885EC7F7875F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24177AD29B4E11A248DC6A3EE7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0C99B-8762-4F14-914E-50CABD19968D}"/>
      </w:docPartPr>
      <w:docPartBody>
        <w:p w:rsidR="0035561E" w:rsidRDefault="007412FA">
          <w:pPr>
            <w:pStyle w:val="6F24177AD29B4E11A248DC6A3EE76DC8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C3B1041A30504C249F20B514C8E3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27129-ADC8-42F1-B7C3-C1FD8B07932C}"/>
      </w:docPartPr>
      <w:docPartBody>
        <w:p w:rsidR="0035561E" w:rsidRDefault="007412FA">
          <w:pPr>
            <w:pStyle w:val="C3B1041A30504C249F20B514C8E3C372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F5BC76E137B1490684F3056DA4E2A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6F67E-259A-489E-BAC6-30BDCD71F671}"/>
      </w:docPartPr>
      <w:docPartBody>
        <w:p w:rsidR="0035561E" w:rsidRDefault="007412FA">
          <w:pPr>
            <w:pStyle w:val="F5BC76E137B1490684F3056DA4E2AA80"/>
          </w:pPr>
          <w:r>
            <w:rPr>
              <w:noProof/>
              <w:lang w:bidi="es-ES"/>
            </w:rPr>
            <w:t>Nombre del destinatario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FA"/>
    <w:rsid w:val="0035561E"/>
    <w:rsid w:val="003F625E"/>
    <w:rsid w:val="007412FA"/>
    <w:rsid w:val="00A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C4D4744F2A41CE85643920CF3FD6FD">
    <w:name w:val="43C4D4744F2A41CE85643920CF3FD6FD"/>
  </w:style>
  <w:style w:type="paragraph" w:customStyle="1" w:styleId="356FBB20B7BA406D84B889710951EF2A">
    <w:name w:val="356FBB20B7BA406D84B889710951EF2A"/>
  </w:style>
  <w:style w:type="paragraph" w:customStyle="1" w:styleId="B921C4C863F24F71BC729C5A105A353C">
    <w:name w:val="B921C4C863F24F71BC729C5A105A353C"/>
  </w:style>
  <w:style w:type="paragraph" w:customStyle="1" w:styleId="6F24177AD29B4E11A248DC6A3EE76DC8">
    <w:name w:val="6F24177AD29B4E11A248DC6A3EE76DC8"/>
  </w:style>
  <w:style w:type="paragraph" w:customStyle="1" w:styleId="C3B1041A30504C249F20B514C8E3C372">
    <w:name w:val="C3B1041A30504C249F20B514C8E3C372"/>
  </w:style>
  <w:style w:type="paragraph" w:customStyle="1" w:styleId="F5BC76E137B1490684F3056DA4E2AA80">
    <w:name w:val="F5BC76E137B1490684F3056DA4E2A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{35D6860E-DE83-4D1F-9DD8-885EC7F7875F}tf16392715_win32</Template>
  <TotalTime>1486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datos generales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gobierno de méxico</dc:subject>
  <dc:creator>Ale Cazarez</dc:creator>
  <cp:keywords/>
  <dc:description/>
  <cp:lastModifiedBy>Ale Cazarez</cp:lastModifiedBy>
  <cp:revision>55</cp:revision>
  <cp:lastPrinted>2022-03-06T22:52:00Z</cp:lastPrinted>
  <dcterms:created xsi:type="dcterms:W3CDTF">2022-03-06T21:53:00Z</dcterms:created>
  <dcterms:modified xsi:type="dcterms:W3CDTF">2022-03-09T14:37:00Z</dcterms:modified>
  <cp:contentStatus>Nombre: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